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7DA8" w14:textId="31C6BD77" w:rsidR="339651AB" w:rsidRPr="00F9176F" w:rsidRDefault="00000000" w:rsidP="00F9176F">
      <w:pPr>
        <w:pStyle w:val="Heading1"/>
      </w:pPr>
      <w:sdt>
        <w:sdtPr>
          <w:id w:val="-752200065"/>
          <w:placeholder>
            <w:docPart w:val="4838F435762A4A1D8242EDE9DAB7BF54"/>
          </w:placeholder>
          <w15:appearance w15:val="hidden"/>
        </w:sdtPr>
        <w:sdtContent>
          <w:r w:rsidR="005040DB">
            <w:t>Timothy Samuel Gould</w:t>
          </w:r>
        </w:sdtContent>
      </w:sdt>
      <w:r w:rsidR="00F9176F" w:rsidRPr="00F9176F">
        <w:t xml:space="preserve"> </w:t>
      </w:r>
    </w:p>
    <w:p w14:paraId="73D8606F" w14:textId="01C2D7BF" w:rsidR="00DC490D" w:rsidRPr="002073B6" w:rsidRDefault="00000000" w:rsidP="002073B6">
      <w:pPr>
        <w:pStyle w:val="ContactInfo"/>
      </w:pPr>
      <w:sdt>
        <w:sdtPr>
          <w:id w:val="1088194590"/>
          <w:placeholder>
            <w:docPart w:val="41401B8AA1DB4AB9B660B7C262CFA030"/>
          </w:placeholder>
          <w15:appearance w15:val="hidden"/>
        </w:sdtPr>
        <w:sdtContent>
          <w:r w:rsidR="005040DB">
            <w:t>tsgould42@tntech.edu</w:t>
          </w:r>
        </w:sdtContent>
      </w:sdt>
      <w:r w:rsidR="339651AB" w:rsidRPr="002073B6">
        <w:t xml:space="preserve">  •  </w:t>
      </w:r>
      <w:sdt>
        <w:sdtPr>
          <w:id w:val="249624552"/>
          <w:placeholder>
            <w:docPart w:val="D0D97261D97E4002B1EC2194234BBFA6"/>
          </w:placeholder>
          <w15:appearance w15:val="hidden"/>
        </w:sdtPr>
        <w:sdtContent>
          <w:r w:rsidR="005040DB">
            <w:t>(615) 977-2886</w:t>
          </w:r>
        </w:sdtContent>
      </w:sdt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2B13D07D" w14:textId="77777777" w:rsidTr="000B4CAB">
        <w:tc>
          <w:tcPr>
            <w:tcW w:w="9360" w:type="dxa"/>
          </w:tcPr>
          <w:p w14:paraId="4EF86A53" w14:textId="77777777" w:rsidR="00316C32" w:rsidRPr="00316C32" w:rsidRDefault="00000000" w:rsidP="005303C3">
            <w:pPr>
              <w:pStyle w:val="Heading2"/>
            </w:pPr>
            <w:sdt>
              <w:sdtPr>
                <w:id w:val="1641067621"/>
                <w:placeholder>
                  <w:docPart w:val="97614821B989492693FBA48C70D2D834"/>
                </w:placeholder>
                <w:showingPlcHdr/>
                <w15:appearance w15:val="hidden"/>
              </w:sdtPr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32321930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1F038535" w14:textId="77777777" w:rsidTr="00316C32">
        <w:trPr>
          <w:trHeight w:val="265"/>
        </w:trPr>
        <w:tc>
          <w:tcPr>
            <w:tcW w:w="7510" w:type="dxa"/>
          </w:tcPr>
          <w:p w14:paraId="46FD0EBE" w14:textId="4A13A461" w:rsidR="004D6840" w:rsidRPr="00EF2B8F" w:rsidRDefault="00000000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88E3731D1B244B95877BC1538887FC83"/>
                </w:placeholder>
                <w15:appearance w15:val="hidden"/>
              </w:sdtPr>
              <w:sdtContent>
                <w:r w:rsidR="005040DB">
                  <w:t>Tennessee Technological University</w:t>
                </w:r>
              </w:sdtContent>
            </w:sdt>
            <w:r w:rsidR="004D6840" w:rsidRPr="342F38E0">
              <w:t xml:space="preserve">, </w:t>
            </w:r>
            <w:sdt>
              <w:sdtPr>
                <w:id w:val="-385643752"/>
                <w:placeholder>
                  <w:docPart w:val="8308570CAB2440928CFF2A1E23E63FD4"/>
                </w:placeholder>
                <w15:appearance w15:val="hidden"/>
              </w:sdtPr>
              <w:sdtContent>
                <w:r w:rsidR="005040DB">
                  <w:t>Cookeville TN</w:t>
                </w:r>
              </w:sdtContent>
            </w:sdt>
          </w:p>
        </w:tc>
        <w:tc>
          <w:tcPr>
            <w:tcW w:w="1885" w:type="dxa"/>
          </w:tcPr>
          <w:p w14:paraId="752B73B9" w14:textId="6B1A7BB8" w:rsidR="004D6840" w:rsidRPr="00EF2B8F" w:rsidRDefault="00000000" w:rsidP="00F9176F">
            <w:pPr>
              <w:jc w:val="right"/>
            </w:pPr>
            <w:sdt>
              <w:sdtPr>
                <w:id w:val="-2025473700"/>
                <w:placeholder>
                  <w:docPart w:val="BB451405F6EA495DB984C4388493D04B"/>
                </w:placeholder>
                <w15:appearance w15:val="hidden"/>
              </w:sdtPr>
              <w:sdtContent>
                <w:r w:rsidR="005040DB">
                  <w:t>May 2028</w:t>
                </w:r>
              </w:sdtContent>
            </w:sdt>
            <w:r w:rsidR="00F9176F">
              <w:t xml:space="preserve"> </w:t>
            </w:r>
          </w:p>
        </w:tc>
      </w:tr>
    </w:tbl>
    <w:p w14:paraId="651A059D" w14:textId="0A89E290" w:rsidR="633BCDEC" w:rsidRPr="000B4CAB" w:rsidRDefault="00000000" w:rsidP="000B4CAB">
      <w:pPr>
        <w:pStyle w:val="Collegeinfo"/>
      </w:pPr>
      <w:sdt>
        <w:sdtPr>
          <w:id w:val="-489098067"/>
          <w:placeholder>
            <w:docPart w:val="93FFD1EFFAA949D286B12F86A42D4169"/>
          </w:placeholder>
          <w15:appearance w15:val="hidden"/>
        </w:sdtPr>
        <w:sdtContent>
          <w:r w:rsidR="005040DB">
            <w:t>Bachelor of Science, Electrical Engineering</w:t>
          </w:r>
        </w:sdtContent>
      </w:sdt>
      <w:r w:rsidR="000B4CAB" w:rsidRPr="000B4CAB">
        <w:t xml:space="preserve"> </w:t>
      </w:r>
    </w:p>
    <w:p w14:paraId="32563D31" w14:textId="03EE91FC" w:rsidR="7445260A" w:rsidRDefault="00000000" w:rsidP="000B4CAB">
      <w:pPr>
        <w:pStyle w:val="Collegeinfo"/>
      </w:pPr>
      <w:sdt>
        <w:sdtPr>
          <w:id w:val="1524516066"/>
          <w:placeholder>
            <w:docPart w:val="99FDF45293144DBE9A48DC15C604A83C"/>
          </w:placeholder>
          <w15:appearance w15:val="hidden"/>
        </w:sdtPr>
        <w:sdtContent>
          <w:r w:rsidR="005040DB">
            <w:t>Concentration: Mechatronics</w:t>
          </w:r>
        </w:sdtContent>
      </w:sdt>
      <w:r w:rsidR="000B4CAB" w:rsidRPr="000B4CAB">
        <w:t xml:space="preserve"> </w:t>
      </w: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5040DB" w:rsidRPr="00EF2B8F" w14:paraId="699AB231" w14:textId="77777777" w:rsidTr="00626052">
        <w:trPr>
          <w:trHeight w:val="265"/>
        </w:trPr>
        <w:tc>
          <w:tcPr>
            <w:tcW w:w="7510" w:type="dxa"/>
          </w:tcPr>
          <w:p w14:paraId="40E3BDC7" w14:textId="4A57288E" w:rsidR="005040DB" w:rsidRPr="00EF2B8F" w:rsidRDefault="00000000" w:rsidP="00626052">
            <w:pPr>
              <w:rPr>
                <w:sz w:val="19"/>
                <w:szCs w:val="19"/>
              </w:rPr>
            </w:pPr>
            <w:sdt>
              <w:sdtPr>
                <w:id w:val="-602499337"/>
                <w:placeholder>
                  <w:docPart w:val="CECDB133E5244B8183B1234BC9A2FFC8"/>
                </w:placeholder>
                <w15:appearance w15:val="hidden"/>
              </w:sdtPr>
              <w:sdtContent>
                <w:r w:rsidR="005040DB">
                  <w:t>Battle Ground Academy</w:t>
                </w:r>
              </w:sdtContent>
            </w:sdt>
            <w:r w:rsidR="005040DB" w:rsidRPr="342F38E0">
              <w:t xml:space="preserve">, </w:t>
            </w:r>
            <w:sdt>
              <w:sdtPr>
                <w:id w:val="-679972431"/>
                <w:placeholder>
                  <w:docPart w:val="3325E701A97545178DDCA615E9A8661E"/>
                </w:placeholder>
                <w15:appearance w15:val="hidden"/>
              </w:sdtPr>
              <w:sdtContent>
                <w:r w:rsidR="005040DB">
                  <w:t>Franklin TN</w:t>
                </w:r>
              </w:sdtContent>
            </w:sdt>
          </w:p>
        </w:tc>
        <w:tc>
          <w:tcPr>
            <w:tcW w:w="1885" w:type="dxa"/>
          </w:tcPr>
          <w:p w14:paraId="7BF46384" w14:textId="175C80E4" w:rsidR="005040DB" w:rsidRPr="00EF2B8F" w:rsidRDefault="00000000" w:rsidP="00626052">
            <w:pPr>
              <w:jc w:val="right"/>
            </w:pPr>
            <w:sdt>
              <w:sdtPr>
                <w:id w:val="-449325091"/>
                <w:placeholder>
                  <w:docPart w:val="54BC769B7D7340E4B03E669E61DA26D3"/>
                </w:placeholder>
                <w15:appearance w15:val="hidden"/>
              </w:sdtPr>
              <w:sdtContent>
                <w:r w:rsidR="005040DB">
                  <w:t>May 2024</w:t>
                </w:r>
              </w:sdtContent>
            </w:sdt>
            <w:r w:rsidR="005040DB">
              <w:t xml:space="preserve"> </w:t>
            </w:r>
          </w:p>
        </w:tc>
      </w:tr>
    </w:tbl>
    <w:p w14:paraId="5433B60F" w14:textId="7B99D965" w:rsidR="005040DB" w:rsidRDefault="005040DB" w:rsidP="005040DB">
      <w:pPr>
        <w:pStyle w:val="Collegeinfo"/>
      </w:pPr>
      <w:r>
        <w:t>High School Diploma, GPA: 4.18</w:t>
      </w:r>
    </w:p>
    <w:p w14:paraId="76A0190A" w14:textId="6E948F8C" w:rsidR="0082585D" w:rsidRPr="000B4CAB" w:rsidRDefault="0082585D" w:rsidP="005040DB">
      <w:pPr>
        <w:pStyle w:val="Collegeinfo"/>
      </w:pPr>
      <w:r>
        <w:t>Digamma, National Honors Society</w:t>
      </w:r>
    </w:p>
    <w:p w14:paraId="31763C85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36768398" w14:textId="77777777" w:rsidTr="000B4CAB">
        <w:tc>
          <w:tcPr>
            <w:tcW w:w="9360" w:type="dxa"/>
          </w:tcPr>
          <w:p w14:paraId="1FFC8B3E" w14:textId="77777777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79857CCE5CC42E79797278DBE88A54E"/>
                </w:placeholder>
                <w:showingPlcHdr/>
                <w15:appearance w15:val="hidden"/>
              </w:sdtPr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7BA32F4A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2AA8440B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E5A1841" w14:textId="26BAA502" w:rsidR="007D1F1C" w:rsidRPr="00EF2B8F" w:rsidRDefault="00000000" w:rsidP="00662603">
            <w:sdt>
              <w:sdtPr>
                <w:id w:val="-1496251119"/>
                <w:placeholder>
                  <w:docPart w:val="F25DA5CE40D64ECA80BF43A741A3440F"/>
                </w:placeholder>
                <w15:appearance w15:val="hidden"/>
              </w:sdtPr>
              <w:sdtContent>
                <w:r w:rsidR="005040DB">
                  <w:t>Publix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620FDCF6E9794C87ACC29FF7AF9C0C90"/>
                </w:placeholder>
                <w15:appearance w15:val="hidden"/>
              </w:sdtPr>
              <w:sdtContent>
                <w:r w:rsidR="005040DB">
                  <w:t>Franklin TN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21613E85" w14:textId="28FB2B1A" w:rsidR="007D1F1C" w:rsidRPr="00EF74BA" w:rsidRDefault="00000000" w:rsidP="00662603">
            <w:pPr>
              <w:jc w:val="right"/>
            </w:pPr>
            <w:sdt>
              <w:sdtPr>
                <w:id w:val="177940288"/>
                <w:placeholder>
                  <w:docPart w:val="B2225BD97BE447699F06F0F7FEE8BA15"/>
                </w:placeholder>
                <w15:appearance w15:val="hidden"/>
              </w:sdtPr>
              <w:sdtContent>
                <w:r w:rsidR="005040DB">
                  <w:t>June 2022 – July 2024</w:t>
                </w:r>
              </w:sdtContent>
            </w:sdt>
          </w:p>
        </w:tc>
      </w:tr>
    </w:tbl>
    <w:p w14:paraId="144717AA" w14:textId="39A06295" w:rsidR="009F638A" w:rsidRPr="00F9176F" w:rsidRDefault="00000000" w:rsidP="00F9176F">
      <w:pPr>
        <w:pStyle w:val="Heading3"/>
      </w:pPr>
      <w:sdt>
        <w:sdtPr>
          <w:id w:val="688344823"/>
          <w:placeholder>
            <w:docPart w:val="B12EFC1A6E474F0E901E6398C5F17573"/>
          </w:placeholder>
          <w15:appearance w15:val="hidden"/>
        </w:sdtPr>
        <w:sdtContent>
          <w:r w:rsidR="005040DB">
            <w:t>Cashier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EA4B119EF57C482D9025D54D70CE0759"/>
        </w:placeholder>
        <w15:appearance w15:val="hidden"/>
      </w:sdtPr>
      <w:sdtContent>
        <w:p w14:paraId="363FB702" w14:textId="6ACF7935" w:rsidR="00595227" w:rsidRDefault="005040DB" w:rsidP="005040DB">
          <w:pPr>
            <w:pStyle w:val="ListBullet"/>
          </w:pPr>
          <w:r>
            <w:t>Accurately and efficiently processed over 200 transactions per day</w:t>
          </w:r>
        </w:p>
        <w:p w14:paraId="5A09411C" w14:textId="7FA135A5" w:rsidR="005040DB" w:rsidRPr="00316C32" w:rsidRDefault="005040DB" w:rsidP="005040DB">
          <w:pPr>
            <w:pStyle w:val="ListBullet"/>
          </w:pPr>
          <w:r>
            <w:t>Maintained premier customer service</w:t>
          </w:r>
        </w:p>
      </w:sdtContent>
    </w:sdt>
    <w:tbl>
      <w:tblPr>
        <w:tblStyle w:val="TableGrid"/>
        <w:tblW w:w="94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898"/>
      </w:tblGrid>
      <w:tr w:rsidR="00F9176F" w14:paraId="2899D54D" w14:textId="77777777" w:rsidTr="342F38E0">
        <w:trPr>
          <w:trHeight w:val="262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455CA28A" w14:textId="6604A16D" w:rsidR="00F9176F" w:rsidRDefault="00000000" w:rsidP="00F9176F">
            <w:sdt>
              <w:sdtPr>
                <w:id w:val="-1979754204"/>
                <w:placeholder>
                  <w:docPart w:val="7858800CB3ED4F578E8507AE911E2431"/>
                </w:placeholder>
                <w15:appearance w15:val="hidden"/>
              </w:sdtPr>
              <w:sdtContent>
                <w:r w:rsidR="0082585D">
                  <w:t>Cameron Plumbing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403583005"/>
                <w:placeholder>
                  <w:docPart w:val="CE0F79F9DDBE4638BF90082CD85577A6"/>
                </w:placeholder>
                <w15:appearance w15:val="hidden"/>
              </w:sdtPr>
              <w:sdtContent>
                <w:r w:rsidR="00BD0D26">
                  <w:t>Nashville, TN</w:t>
                </w:r>
              </w:sdtContent>
            </w:sdt>
          </w:p>
        </w:tc>
        <w:tc>
          <w:tcPr>
            <w:tcW w:w="1898" w:type="dxa"/>
            <w:tcBorders>
              <w:top w:val="nil"/>
              <w:bottom w:val="nil"/>
              <w:right w:val="nil"/>
            </w:tcBorders>
          </w:tcPr>
          <w:p w14:paraId="0DD467AB" w14:textId="631AC9C8" w:rsidR="00F9176F" w:rsidRDefault="00000000" w:rsidP="00F9176F">
            <w:pPr>
              <w:jc w:val="right"/>
            </w:pPr>
            <w:sdt>
              <w:sdtPr>
                <w:id w:val="250169745"/>
                <w:placeholder>
                  <w:docPart w:val="857F4D864A554924BBFEF5EDB5D9EAE9"/>
                </w:placeholder>
                <w15:appearance w15:val="hidden"/>
              </w:sdtPr>
              <w:sdtContent>
                <w:r w:rsidR="0082585D">
                  <w:t>June – July 2021</w:t>
                </w:r>
              </w:sdtContent>
            </w:sdt>
          </w:p>
        </w:tc>
      </w:tr>
    </w:tbl>
    <w:p w14:paraId="3098BE12" w14:textId="278946CD" w:rsidR="00316C32" w:rsidRPr="00F9176F" w:rsidRDefault="00000000" w:rsidP="00316C32">
      <w:pPr>
        <w:pStyle w:val="Heading3"/>
      </w:pPr>
      <w:sdt>
        <w:sdtPr>
          <w:id w:val="796271444"/>
          <w:placeholder>
            <w:docPart w:val="08CFA9350C9D4656AAD824B6E00E3FE0"/>
          </w:placeholder>
          <w15:appearance w15:val="hidden"/>
        </w:sdtPr>
        <w:sdtContent>
          <w:r w:rsidR="0082585D">
            <w:t>Assistant</w:t>
          </w:r>
        </w:sdtContent>
      </w:sdt>
      <w:r w:rsidR="00316C32" w:rsidRPr="00F9176F">
        <w:t xml:space="preserve"> </w:t>
      </w:r>
    </w:p>
    <w:sdt>
      <w:sdtPr>
        <w:id w:val="983819164"/>
        <w:placeholder>
          <w:docPart w:val="AB5A907764374EE08556E0D58C3212C3"/>
        </w:placeholder>
        <w15:appearance w15:val="hidden"/>
      </w:sdtPr>
      <w:sdtContent>
        <w:p w14:paraId="398547F3" w14:textId="12777456" w:rsidR="00316C32" w:rsidRDefault="00BD0D26" w:rsidP="0082585D">
          <w:pPr>
            <w:pStyle w:val="ListBullet"/>
          </w:pPr>
          <w:r>
            <w:t>Assisted in the overseeing of plumbing jobs in several houses</w:t>
          </w:r>
        </w:p>
        <w:p w14:paraId="7FC38CDE" w14:textId="5C0C1FD5" w:rsidR="00BD0D26" w:rsidRPr="005040DB" w:rsidRDefault="00BD0D26" w:rsidP="0082585D">
          <w:pPr>
            <w:pStyle w:val="ListBullet"/>
          </w:pPr>
          <w:r>
            <w:t>Aided in the process of individual plumbing jobs</w:t>
          </w:r>
        </w:p>
      </w:sdtContent>
    </w:sdt>
    <w:tbl>
      <w:tblPr>
        <w:tblpPr w:leftFromText="180" w:rightFromText="180" w:vertAnchor="text" w:tblpY="-38"/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BD0D26" w:rsidRPr="00316C32" w14:paraId="1C64827D" w14:textId="77777777" w:rsidTr="00BD0D26">
        <w:tc>
          <w:tcPr>
            <w:tcW w:w="9360" w:type="dxa"/>
          </w:tcPr>
          <w:p w14:paraId="1277E3A2" w14:textId="77777777" w:rsidR="00BD0D26" w:rsidRPr="00316C32" w:rsidRDefault="00000000" w:rsidP="00BD0D26">
            <w:pPr>
              <w:pStyle w:val="Heading2"/>
            </w:pPr>
            <w:sdt>
              <w:sdtPr>
                <w:id w:val="-1918079314"/>
                <w:placeholder>
                  <w:docPart w:val="7E6262EF5EC34FB9BF98C1192566BB69"/>
                </w:placeholder>
                <w:showingPlcHdr/>
                <w15:appearance w15:val="hidden"/>
              </w:sdtPr>
              <w:sdtContent>
                <w:r w:rsidR="00BD0D26">
                  <w:t>Skills</w:t>
                </w:r>
              </w:sdtContent>
            </w:sdt>
            <w:r w:rsidR="00BD0D26" w:rsidRPr="00316C32">
              <w:t xml:space="preserve"> </w:t>
            </w:r>
          </w:p>
        </w:tc>
      </w:tr>
    </w:tbl>
    <w:p w14:paraId="17D7B520" w14:textId="77777777" w:rsidR="00BD0D26" w:rsidRDefault="00BD0D26" w:rsidP="00BD0D26">
      <w:pPr>
        <w:pStyle w:val="Spacebetweentables"/>
      </w:pPr>
    </w:p>
    <w:p w14:paraId="494C3FE0" w14:textId="77777777" w:rsidR="00BD0D26" w:rsidRPr="00316C32" w:rsidRDefault="00000000" w:rsidP="00BD0D26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-1995639517"/>
          <w:placeholder>
            <w:docPart w:val="AC501C9F6F2647979F3F8AEAEAED1182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BD0D26" w:rsidRPr="00316C32">
            <w:t>Programming languages:</w:t>
          </w:r>
        </w:sdtContent>
      </w:sdt>
      <w:r w:rsidR="00BD0D26" w:rsidRPr="00316C32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5F430C9AA2694BCCA55276E6F6389D62"/>
          </w:placeholder>
          <w15:appearance w15:val="hidden"/>
        </w:sdtPr>
        <w:sdtContent>
          <w:r w:rsidR="00BD0D26">
            <w:rPr>
              <w:rStyle w:val="NotBold"/>
            </w:rPr>
            <w:t>Java, Python, some C#</w:t>
          </w:r>
        </w:sdtContent>
      </w:sdt>
    </w:p>
    <w:p w14:paraId="0D3B5782" w14:textId="209E275B" w:rsidR="00BD0D26" w:rsidRPr="00316C32" w:rsidRDefault="00000000" w:rsidP="00BD0D26">
      <w:pPr>
        <w:rPr>
          <w:rStyle w:val="NotBold"/>
        </w:rPr>
      </w:pPr>
      <w:sdt>
        <w:sdtPr>
          <w:rPr>
            <w:b w:val="0"/>
            <w:bCs/>
            <w:color w:val="auto"/>
          </w:rPr>
          <w:id w:val="1458917226"/>
          <w:placeholder>
            <w:docPart w:val="BDE81DEF59F746AF8F6518537F7FF3C6"/>
          </w:placeholder>
          <w:showingPlcHdr/>
          <w15:appearance w15:val="hidden"/>
        </w:sdtPr>
        <w:sdtEndPr>
          <w:rPr>
            <w:b/>
            <w:bCs w:val="0"/>
            <w:color w:val="000000" w:themeColor="text1"/>
          </w:rPr>
        </w:sdtEndPr>
        <w:sdtContent>
          <w:r w:rsidR="00BD0D26" w:rsidRPr="00316C32">
            <w:t>Computer software/ frameworks:</w:t>
          </w:r>
        </w:sdtContent>
      </w:sdt>
      <w:r w:rsidR="00BD0D26" w:rsidRPr="342F38E0">
        <w:t xml:space="preserve">  </w:t>
      </w:r>
      <w:sdt>
        <w:sdtPr>
          <w:rPr>
            <w:rStyle w:val="NotBold"/>
          </w:rPr>
          <w:id w:val="-1806777167"/>
          <w:placeholder>
            <w:docPart w:val="5510113F52B6496D9A1F261AE6D2F2F9"/>
          </w:placeholder>
          <w15:appearance w15:val="hidden"/>
        </w:sdtPr>
        <w:sdtContent>
          <w:proofErr w:type="spellStart"/>
          <w:r w:rsidR="00BD0D26">
            <w:rPr>
              <w:rStyle w:val="NotBold"/>
            </w:rPr>
            <w:t>LTSpice</w:t>
          </w:r>
          <w:proofErr w:type="spellEnd"/>
          <w:r w:rsidR="00BD0D26">
            <w:rPr>
              <w:rStyle w:val="NotBold"/>
            </w:rPr>
            <w:t xml:space="preserve">, </w:t>
          </w:r>
          <w:proofErr w:type="spellStart"/>
          <w:r w:rsidR="00BD0D26">
            <w:rPr>
              <w:rStyle w:val="NotBold"/>
            </w:rPr>
            <w:t>TinkerCAD</w:t>
          </w:r>
          <w:proofErr w:type="spellEnd"/>
          <w:r w:rsidR="00BD0D26">
            <w:rPr>
              <w:rStyle w:val="NotBold"/>
            </w:rPr>
            <w:t xml:space="preserve">, </w:t>
          </w:r>
          <w:proofErr w:type="spellStart"/>
          <w:r w:rsidR="00BD0D26">
            <w:rPr>
              <w:rStyle w:val="NotBold"/>
            </w:rPr>
            <w:t>VSCode</w:t>
          </w:r>
          <w:proofErr w:type="spellEnd"/>
          <w:r w:rsidR="00EE6C5A">
            <w:rPr>
              <w:rStyle w:val="NotBold"/>
            </w:rPr>
            <w:t>, some Fusion360</w:t>
          </w:r>
        </w:sdtContent>
      </w:sdt>
    </w:p>
    <w:p w14:paraId="7BCE2963" w14:textId="77777777" w:rsidR="00BD0D26" w:rsidRDefault="00BD0D26" w:rsidP="00DC490D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0710F2C" w14:textId="77777777" w:rsidTr="000B4CAB">
        <w:tc>
          <w:tcPr>
            <w:tcW w:w="9360" w:type="dxa"/>
          </w:tcPr>
          <w:p w14:paraId="5110E6BF" w14:textId="6555115D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6CB84653DA2A4C2B9A2ABA80B4980D90"/>
                </w:placeholder>
                <w15:appearance w15:val="hidden"/>
              </w:sdtPr>
              <w:sdtContent>
                <w:r w:rsidR="005040DB">
                  <w:t>OTHER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C5FC00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395CB82A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6056E3D2" w14:textId="23B9C2B9" w:rsidR="003A29E4" w:rsidRDefault="00000000" w:rsidP="00316C32">
            <w:sdt>
              <w:sdtPr>
                <w:id w:val="-695471461"/>
                <w:placeholder>
                  <w:docPart w:val="0A1F41C54440408CB0AC87EC1EA1B3A3"/>
                </w:placeholder>
                <w15:appearance w15:val="hidden"/>
              </w:sdtPr>
              <w:sdtContent>
                <w:r w:rsidR="005040DB">
                  <w:t>Camp Barnabas, Barry County MO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006EE53B" w14:textId="47DE5B69" w:rsidR="003A29E4" w:rsidRDefault="00000000" w:rsidP="00DA4C27">
            <w:pPr>
              <w:jc w:val="right"/>
            </w:pPr>
            <w:sdt>
              <w:sdtPr>
                <w:id w:val="-1502340781"/>
                <w:placeholder>
                  <w:docPart w:val="001A054954984CC2B7416E0369A04FD9"/>
                </w:placeholder>
                <w15:appearance w15:val="hidden"/>
              </w:sdtPr>
              <w:sdtContent>
                <w:r w:rsidR="005040DB">
                  <w:t>June 2023</w:t>
                </w:r>
              </w:sdtContent>
            </w:sdt>
          </w:p>
        </w:tc>
      </w:tr>
    </w:tbl>
    <w:sdt>
      <w:sdtPr>
        <w:id w:val="-439988464"/>
        <w:placeholder>
          <w:docPart w:val="0289382A75DF43E7BE41824A3123EC6D"/>
        </w:placeholder>
        <w15:appearance w15:val="hidden"/>
      </w:sdtPr>
      <w:sdtContent>
        <w:p w14:paraId="46BC1A13" w14:textId="70816261" w:rsidR="005040DB" w:rsidRDefault="005040DB" w:rsidP="005040DB">
          <w:pPr>
            <w:pStyle w:val="ListBullet"/>
          </w:pPr>
          <w:r>
            <w:t>Volunteered as a missionary to assist disabled campers</w:t>
          </w:r>
        </w:p>
        <w:p w14:paraId="3C3869CF" w14:textId="5EFDA715" w:rsidR="0082585D" w:rsidRPr="005F155B" w:rsidRDefault="0082585D" w:rsidP="005040DB">
          <w:pPr>
            <w:pStyle w:val="ListBullet"/>
          </w:pPr>
          <w:r>
            <w:t>Assisted in the preparations for each day</w:t>
          </w:r>
          <w:r w:rsidR="00BD0D26">
            <w:t xml:space="preserve"> of camp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2AEFAFBE" w14:textId="77777777" w:rsidTr="342F38E0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0C7578C0" w14:textId="26CDC4D9" w:rsidR="00595227" w:rsidRDefault="00000000" w:rsidP="005F155B">
            <w:sdt>
              <w:sdtPr>
                <w:id w:val="2134131168"/>
                <w:placeholder>
                  <w:docPart w:val="B10D869FBECE494BA3D2BAFC9CF1451D"/>
                </w:placeholder>
                <w15:appearance w15:val="hidden"/>
              </w:sdtPr>
              <w:sdtContent>
                <w:r w:rsidR="00BD0D26">
                  <w:t>Computer Science and Robotics Camp, Franklin TN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11A6113B" w14:textId="47BB9343" w:rsidR="00595227" w:rsidRDefault="00000000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  <w:bCs/>
                  <w:szCs w:val="20"/>
                </w:rPr>
                <w:id w:val="7960716"/>
                <w:placeholder>
                  <w:docPart w:val="66C3E3A16EFD4AA9ACA949FFB3C385C0"/>
                </w:placeholder>
                <w15:appearance w15:val="hidden"/>
              </w:sdtPr>
              <w:sdtContent>
                <w:r w:rsidR="00BD0D26">
                  <w:rPr>
                    <w:rFonts w:ascii="Calibri" w:eastAsia="Calibri" w:hAnsi="Calibri" w:cs="Calibri"/>
                    <w:bCs/>
                    <w:szCs w:val="20"/>
                  </w:rPr>
                  <w:t>June 2020 + June 2021</w:t>
                </w:r>
              </w:sdtContent>
            </w:sdt>
          </w:p>
        </w:tc>
      </w:tr>
    </w:tbl>
    <w:sdt>
      <w:sdtPr>
        <w:id w:val="702683102"/>
        <w:placeholder>
          <w:docPart w:val="B27F5972893545F5BCB9A43A20DA1E6F"/>
        </w:placeholder>
        <w15:appearance w15:val="hidden"/>
      </w:sdtPr>
      <w:sdtContent>
        <w:p w14:paraId="56AEE1BB" w14:textId="58976AE0" w:rsidR="00595227" w:rsidRDefault="00BD0D26" w:rsidP="00BD0D26">
          <w:pPr>
            <w:pStyle w:val="ListBullet"/>
          </w:pPr>
          <w:r>
            <w:t>Volunteered as an assistant in high school’s computer science camp</w:t>
          </w:r>
        </w:p>
        <w:p w14:paraId="50312389" w14:textId="149C9005" w:rsidR="00BD0D26" w:rsidRDefault="00BD0D26" w:rsidP="00BD0D26">
          <w:pPr>
            <w:pStyle w:val="ListBullet"/>
          </w:pPr>
          <w:r>
            <w:t>Helped children in the creation of robots for the end of camp competition</w:t>
          </w:r>
        </w:p>
        <w:p w14:paraId="72E07D29" w14:textId="600D31D3" w:rsidR="00595227" w:rsidRPr="00316C32" w:rsidRDefault="00BD0D26" w:rsidP="00BD0D26">
          <w:pPr>
            <w:pStyle w:val="ListBullet"/>
          </w:pPr>
          <w:r>
            <w:t>Assisted teaching the fundamentals of computer programming</w:t>
          </w:r>
        </w:p>
      </w:sdtContent>
    </w:sdt>
    <w:sectPr w:rsidR="00595227" w:rsidRPr="00316C32" w:rsidSect="00C73E1E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DB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10FF"/>
    <w:rsid w:val="004E7B5B"/>
    <w:rsid w:val="005040DB"/>
    <w:rsid w:val="005076E9"/>
    <w:rsid w:val="005229A6"/>
    <w:rsid w:val="00532DD2"/>
    <w:rsid w:val="005539EB"/>
    <w:rsid w:val="00595227"/>
    <w:rsid w:val="005953C2"/>
    <w:rsid w:val="005D339C"/>
    <w:rsid w:val="005F155B"/>
    <w:rsid w:val="005F5B7E"/>
    <w:rsid w:val="00662603"/>
    <w:rsid w:val="00670EAB"/>
    <w:rsid w:val="00680419"/>
    <w:rsid w:val="007133C8"/>
    <w:rsid w:val="00781FA7"/>
    <w:rsid w:val="007D1F1C"/>
    <w:rsid w:val="007E4341"/>
    <w:rsid w:val="0082585D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BD0D26"/>
    <w:rsid w:val="00C57F27"/>
    <w:rsid w:val="00C61E63"/>
    <w:rsid w:val="00C73E1E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E6C5A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AB86"/>
  <w15:chartTrackingRefBased/>
  <w15:docId w15:val="{ABFA86D9-25C0-49B6-ABA2-443DBDBB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go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38F435762A4A1D8242EDE9DAB7B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9DFE-A049-4998-A651-82A21C7157FD}"/>
      </w:docPartPr>
      <w:docPartBody>
        <w:p w:rsidR="003F0872" w:rsidRDefault="003F0872">
          <w:pPr>
            <w:pStyle w:val="4838F435762A4A1D8242EDE9DAB7BF54"/>
          </w:pPr>
          <w:r w:rsidRPr="00F9176F">
            <w:t>Full Name</w:t>
          </w:r>
        </w:p>
      </w:docPartBody>
    </w:docPart>
    <w:docPart>
      <w:docPartPr>
        <w:name w:val="41401B8AA1DB4AB9B660B7C262CF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B647-0093-4A8D-9ADD-617966E7B9F7}"/>
      </w:docPartPr>
      <w:docPartBody>
        <w:p w:rsidR="003F0872" w:rsidRDefault="003F0872">
          <w:pPr>
            <w:pStyle w:val="41401B8AA1DB4AB9B660B7C262CFA030"/>
          </w:pPr>
          <w:r w:rsidRPr="002073B6">
            <w:t>yourname@example.com</w:t>
          </w:r>
        </w:p>
      </w:docPartBody>
    </w:docPart>
    <w:docPart>
      <w:docPartPr>
        <w:name w:val="D0D97261D97E4002B1EC2194234BB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59B9E-521F-47C1-9C01-6E0DB61AE101}"/>
      </w:docPartPr>
      <w:docPartBody>
        <w:p w:rsidR="003F0872" w:rsidRDefault="003F0872">
          <w:pPr>
            <w:pStyle w:val="D0D97261D97E4002B1EC2194234BBFA6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97614821B989492693FBA48C70D2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9986-97BD-463B-80ED-7389C2ABD8CC}"/>
      </w:docPartPr>
      <w:docPartBody>
        <w:p w:rsidR="003F0872" w:rsidRDefault="003F0872">
          <w:pPr>
            <w:pStyle w:val="97614821B989492693FBA48C70D2D834"/>
          </w:pPr>
          <w:r w:rsidRPr="00316C32">
            <w:t>Education</w:t>
          </w:r>
        </w:p>
      </w:docPartBody>
    </w:docPart>
    <w:docPart>
      <w:docPartPr>
        <w:name w:val="88E3731D1B244B95877BC1538887F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CAD9-5A8B-4111-A4F1-DA4A74095471}"/>
      </w:docPartPr>
      <w:docPartBody>
        <w:p w:rsidR="003F0872" w:rsidRDefault="003F0872">
          <w:pPr>
            <w:pStyle w:val="88E3731D1B244B95877BC1538887FC83"/>
          </w:pPr>
          <w:r w:rsidRPr="00F9176F">
            <w:t>College</w:t>
          </w:r>
        </w:p>
      </w:docPartBody>
    </w:docPart>
    <w:docPart>
      <w:docPartPr>
        <w:name w:val="8308570CAB2440928CFF2A1E23E63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3261-6339-4725-B477-88A6FBC2A75D}"/>
      </w:docPartPr>
      <w:docPartBody>
        <w:p w:rsidR="003F0872" w:rsidRDefault="003F0872">
          <w:pPr>
            <w:pStyle w:val="8308570CAB2440928CFF2A1E23E63FD4"/>
          </w:pPr>
          <w:r w:rsidRPr="00F9176F">
            <w:t>location</w:t>
          </w:r>
        </w:p>
      </w:docPartBody>
    </w:docPart>
    <w:docPart>
      <w:docPartPr>
        <w:name w:val="BB451405F6EA495DB984C4388493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EC254-0420-4026-9116-B1D7D39C73AC}"/>
      </w:docPartPr>
      <w:docPartBody>
        <w:p w:rsidR="003F0872" w:rsidRDefault="003F0872">
          <w:pPr>
            <w:pStyle w:val="BB451405F6EA495DB984C4388493D04B"/>
          </w:pPr>
          <w:r w:rsidRPr="00F9176F">
            <w:t>Graduation year</w:t>
          </w:r>
        </w:p>
      </w:docPartBody>
    </w:docPart>
    <w:docPart>
      <w:docPartPr>
        <w:name w:val="93FFD1EFFAA949D286B12F86A42D4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D75F-1D2A-4E60-A2AB-C5F45D0A4A1A}"/>
      </w:docPartPr>
      <w:docPartBody>
        <w:p w:rsidR="003F0872" w:rsidRDefault="003F0872">
          <w:pPr>
            <w:pStyle w:val="93FFD1EFFAA949D286B12F86A42D4169"/>
          </w:pPr>
          <w:r w:rsidRPr="000B4CAB">
            <w:t>Bachelor of Arts, Degree, GPA</w:t>
          </w:r>
        </w:p>
      </w:docPartBody>
    </w:docPart>
    <w:docPart>
      <w:docPartPr>
        <w:name w:val="99FDF45293144DBE9A48DC15C604A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29F5-4339-4DBF-A7A2-47D804CCC358}"/>
      </w:docPartPr>
      <w:docPartBody>
        <w:p w:rsidR="003F0872" w:rsidRDefault="003F0872">
          <w:pPr>
            <w:pStyle w:val="99FDF45293144DBE9A48DC15C604A83C"/>
          </w:pPr>
          <w:r w:rsidRPr="000B4CAB">
            <w:t>Relevant course work:</w:t>
          </w:r>
        </w:p>
      </w:docPartBody>
    </w:docPart>
    <w:docPart>
      <w:docPartPr>
        <w:name w:val="279857CCE5CC42E79797278DBE88A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A909-E746-4389-BEE8-30D093F3BDB6}"/>
      </w:docPartPr>
      <w:docPartBody>
        <w:p w:rsidR="003F0872" w:rsidRDefault="003F0872">
          <w:pPr>
            <w:pStyle w:val="279857CCE5CC42E79797278DBE88A54E"/>
          </w:pPr>
          <w:r w:rsidRPr="00F9176F">
            <w:t>Professional experience</w:t>
          </w:r>
        </w:p>
      </w:docPartBody>
    </w:docPart>
    <w:docPart>
      <w:docPartPr>
        <w:name w:val="F25DA5CE40D64ECA80BF43A741A34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475B-0D43-43D8-B595-B1BBEF10165D}"/>
      </w:docPartPr>
      <w:docPartBody>
        <w:p w:rsidR="003F0872" w:rsidRDefault="003F0872">
          <w:pPr>
            <w:pStyle w:val="F25DA5CE40D64ECA80BF43A741A3440F"/>
          </w:pPr>
          <w:r>
            <w:t>Company</w:t>
          </w:r>
        </w:p>
      </w:docPartBody>
    </w:docPart>
    <w:docPart>
      <w:docPartPr>
        <w:name w:val="620FDCF6E9794C87ACC29FF7AF9C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D9716-6130-40F8-8CBE-72A12C95D15E}"/>
      </w:docPartPr>
      <w:docPartBody>
        <w:p w:rsidR="003F0872" w:rsidRDefault="003F0872">
          <w:pPr>
            <w:pStyle w:val="620FDCF6E9794C87ACC29FF7AF9C0C90"/>
          </w:pPr>
          <w:r w:rsidRPr="00F9176F">
            <w:t>location</w:t>
          </w:r>
        </w:p>
      </w:docPartBody>
    </w:docPart>
    <w:docPart>
      <w:docPartPr>
        <w:name w:val="B2225BD97BE447699F06F0F7FEE8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7AF3-758E-4E57-89C9-75C1997995A4}"/>
      </w:docPartPr>
      <w:docPartBody>
        <w:p w:rsidR="003F0872" w:rsidRDefault="003F0872">
          <w:pPr>
            <w:pStyle w:val="B2225BD97BE447699F06F0F7FEE8BA15"/>
          </w:pPr>
          <w:r>
            <w:t>Month Year</w:t>
          </w:r>
        </w:p>
      </w:docPartBody>
    </w:docPart>
    <w:docPart>
      <w:docPartPr>
        <w:name w:val="B12EFC1A6E474F0E901E6398C5F17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49577-E1D6-4055-BBFC-080E9EBD60A7}"/>
      </w:docPartPr>
      <w:docPartBody>
        <w:p w:rsidR="003F0872" w:rsidRDefault="003F0872">
          <w:pPr>
            <w:pStyle w:val="B12EFC1A6E474F0E901E6398C5F17573"/>
          </w:pPr>
          <w:r w:rsidRPr="00F9176F">
            <w:t>Role</w:t>
          </w:r>
        </w:p>
      </w:docPartBody>
    </w:docPart>
    <w:docPart>
      <w:docPartPr>
        <w:name w:val="EA4B119EF57C482D9025D54D70CE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5B58-3D48-4669-BDA0-D45E74A62195}"/>
      </w:docPartPr>
      <w:docPartBody>
        <w:p w:rsidR="003F0872" w:rsidRPr="00316C32" w:rsidRDefault="003F0872" w:rsidP="00316C32">
          <w:pPr>
            <w:pStyle w:val="ListBullet"/>
          </w:pPr>
          <w:r w:rsidRPr="00316C32">
            <w:t>Describe what you did and what your impact was</w:t>
          </w:r>
        </w:p>
        <w:p w:rsidR="003F0872" w:rsidRDefault="003F0872">
          <w:pPr>
            <w:pStyle w:val="EA4B119EF57C482D9025D54D70CE0759"/>
          </w:pPr>
          <w:r w:rsidRPr="00316C32">
            <w:t>Remember to be concise</w:t>
          </w:r>
        </w:p>
      </w:docPartBody>
    </w:docPart>
    <w:docPart>
      <w:docPartPr>
        <w:name w:val="7858800CB3ED4F578E8507AE911E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DF3F-29F5-41B9-91D7-51E51C4E1F9A}"/>
      </w:docPartPr>
      <w:docPartBody>
        <w:p w:rsidR="003F0872" w:rsidRDefault="003F0872">
          <w:pPr>
            <w:pStyle w:val="7858800CB3ED4F578E8507AE911E2431"/>
          </w:pPr>
          <w:r>
            <w:t>Company</w:t>
          </w:r>
        </w:p>
      </w:docPartBody>
    </w:docPart>
    <w:docPart>
      <w:docPartPr>
        <w:name w:val="CE0F79F9DDBE4638BF90082CD855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E5A4-ECD7-4C02-A415-5C35D0F7D631}"/>
      </w:docPartPr>
      <w:docPartBody>
        <w:p w:rsidR="003F0872" w:rsidRDefault="003F0872">
          <w:pPr>
            <w:pStyle w:val="CE0F79F9DDBE4638BF90082CD85577A6"/>
          </w:pPr>
          <w:r w:rsidRPr="00F9176F">
            <w:t>location</w:t>
          </w:r>
        </w:p>
      </w:docPartBody>
    </w:docPart>
    <w:docPart>
      <w:docPartPr>
        <w:name w:val="857F4D864A554924BBFEF5EDB5D9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C2FE-75C6-4946-AD51-3380640DEFC7}"/>
      </w:docPartPr>
      <w:docPartBody>
        <w:p w:rsidR="003F0872" w:rsidRDefault="003F0872">
          <w:pPr>
            <w:pStyle w:val="857F4D864A554924BBFEF5EDB5D9EAE9"/>
          </w:pPr>
          <w:r>
            <w:t>Month Year</w:t>
          </w:r>
        </w:p>
      </w:docPartBody>
    </w:docPart>
    <w:docPart>
      <w:docPartPr>
        <w:name w:val="08CFA9350C9D4656AAD824B6E00E3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C60D6-86E0-47A4-88A7-3E43EBB9B9E4}"/>
      </w:docPartPr>
      <w:docPartBody>
        <w:p w:rsidR="003F0872" w:rsidRDefault="003F0872">
          <w:pPr>
            <w:pStyle w:val="08CFA9350C9D4656AAD824B6E00E3FE0"/>
          </w:pPr>
          <w:r w:rsidRPr="00F9176F">
            <w:t>Role</w:t>
          </w:r>
        </w:p>
      </w:docPartBody>
    </w:docPart>
    <w:docPart>
      <w:docPartPr>
        <w:name w:val="AB5A907764374EE08556E0D58C321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88ED-613C-4F99-ABA3-88E1AA6CC7E9}"/>
      </w:docPartPr>
      <w:docPartBody>
        <w:p w:rsidR="003F0872" w:rsidRDefault="003F0872">
          <w:pPr>
            <w:pStyle w:val="AB5A907764374EE08556E0D58C3212C3"/>
          </w:pPr>
          <w:r w:rsidRPr="00316C32">
            <w:t>Describe what you did and what your impact was</w:t>
          </w:r>
        </w:p>
      </w:docPartBody>
    </w:docPart>
    <w:docPart>
      <w:docPartPr>
        <w:name w:val="6CB84653DA2A4C2B9A2ABA80B4980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AE891-781C-43FE-9024-62674CB76B6A}"/>
      </w:docPartPr>
      <w:docPartBody>
        <w:p w:rsidR="003F0872" w:rsidRDefault="003F0872">
          <w:pPr>
            <w:pStyle w:val="6CB84653DA2A4C2B9A2ABA80B4980D90"/>
          </w:pPr>
          <w:r w:rsidRPr="00316C32">
            <w:t>Projects &amp; extracurricular</w:t>
          </w:r>
        </w:p>
      </w:docPartBody>
    </w:docPart>
    <w:docPart>
      <w:docPartPr>
        <w:name w:val="0A1F41C54440408CB0AC87EC1EA1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39F1E-4C40-48F2-80F3-9C110D3C2922}"/>
      </w:docPartPr>
      <w:docPartBody>
        <w:p w:rsidR="003F0872" w:rsidRDefault="003F0872">
          <w:pPr>
            <w:pStyle w:val="0A1F41C54440408CB0AC87EC1EA1B3A3"/>
          </w:pPr>
          <w:r w:rsidRPr="00316C32">
            <w:t>Project title</w:t>
          </w:r>
        </w:p>
      </w:docPartBody>
    </w:docPart>
    <w:docPart>
      <w:docPartPr>
        <w:name w:val="001A054954984CC2B7416E0369A0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234CD-BACD-473A-BDA1-81F80C70AE1E}"/>
      </w:docPartPr>
      <w:docPartBody>
        <w:p w:rsidR="003F0872" w:rsidRDefault="003F0872">
          <w:pPr>
            <w:pStyle w:val="001A054954984CC2B7416E0369A04FD9"/>
          </w:pPr>
          <w:r w:rsidRPr="00316C32">
            <w:t>Month Year</w:t>
          </w:r>
        </w:p>
      </w:docPartBody>
    </w:docPart>
    <w:docPart>
      <w:docPartPr>
        <w:name w:val="0289382A75DF43E7BE41824A3123E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DF5E-C731-433D-9212-B1AF22792967}"/>
      </w:docPartPr>
      <w:docPartBody>
        <w:p w:rsidR="003F0872" w:rsidRDefault="003F0872">
          <w:pPr>
            <w:pStyle w:val="0289382A75DF43E7BE41824A3123EC6D"/>
          </w:pPr>
          <w:r w:rsidRPr="00316C32">
            <w:t>Describe what you did/built etc.</w:t>
          </w:r>
        </w:p>
      </w:docPartBody>
    </w:docPart>
    <w:docPart>
      <w:docPartPr>
        <w:name w:val="B10D869FBECE494BA3D2BAFC9CF14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4B4-432C-4207-A199-09E07CD8EC47}"/>
      </w:docPartPr>
      <w:docPartBody>
        <w:p w:rsidR="003F0872" w:rsidRDefault="003F0872">
          <w:pPr>
            <w:pStyle w:val="B10D869FBECE494BA3D2BAFC9CF1451D"/>
          </w:pPr>
          <w:r>
            <w:t>Activity</w:t>
          </w:r>
        </w:p>
      </w:docPartBody>
    </w:docPart>
    <w:docPart>
      <w:docPartPr>
        <w:name w:val="66C3E3A16EFD4AA9ACA949FFB3C38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E184-2B0C-4476-9204-7AE9468A8DB6}"/>
      </w:docPartPr>
      <w:docPartBody>
        <w:p w:rsidR="003F0872" w:rsidRDefault="003F0872">
          <w:pPr>
            <w:pStyle w:val="66C3E3A16EFD4AA9ACA949FFB3C385C0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B27F5972893545F5BCB9A43A20DA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C93A8-CACE-4823-83A5-46D0A2675BEC}"/>
      </w:docPartPr>
      <w:docPartBody>
        <w:p w:rsidR="003F0872" w:rsidRPr="00316C32" w:rsidRDefault="003F0872" w:rsidP="00316C32">
          <w:pPr>
            <w:pStyle w:val="ListBullet"/>
          </w:pPr>
          <w:r w:rsidRPr="00316C32">
            <w:t xml:space="preserve">Describe what you did/built etc. </w:t>
          </w:r>
        </w:p>
        <w:p w:rsidR="003F0872" w:rsidRDefault="003F0872">
          <w:pPr>
            <w:pStyle w:val="B27F5972893545F5BCB9A43A20DA1E6F"/>
          </w:pPr>
          <w:r w:rsidRPr="00316C32">
            <w:t>Accomplishments</w:t>
          </w:r>
        </w:p>
      </w:docPartBody>
    </w:docPart>
    <w:docPart>
      <w:docPartPr>
        <w:name w:val="CECDB133E5244B8183B1234BC9A2F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B55FF-BCED-4A6B-AA96-1ECA0825ACD0}"/>
      </w:docPartPr>
      <w:docPartBody>
        <w:p w:rsidR="003F0872" w:rsidRDefault="003F0872" w:rsidP="003F0872">
          <w:pPr>
            <w:pStyle w:val="CECDB133E5244B8183B1234BC9A2FFC8"/>
          </w:pPr>
          <w:r w:rsidRPr="00F9176F">
            <w:t>College</w:t>
          </w:r>
        </w:p>
      </w:docPartBody>
    </w:docPart>
    <w:docPart>
      <w:docPartPr>
        <w:name w:val="3325E701A97545178DDCA615E9A8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55E3-8B10-4096-94AB-F3E0209087FE}"/>
      </w:docPartPr>
      <w:docPartBody>
        <w:p w:rsidR="003F0872" w:rsidRDefault="003F0872" w:rsidP="003F0872">
          <w:pPr>
            <w:pStyle w:val="3325E701A97545178DDCA615E9A8661E"/>
          </w:pPr>
          <w:r w:rsidRPr="00F9176F">
            <w:t>location</w:t>
          </w:r>
        </w:p>
      </w:docPartBody>
    </w:docPart>
    <w:docPart>
      <w:docPartPr>
        <w:name w:val="54BC769B7D7340E4B03E669E61DA2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FB4B7-A16A-4A1F-804B-6B349836D00C}"/>
      </w:docPartPr>
      <w:docPartBody>
        <w:p w:rsidR="003F0872" w:rsidRDefault="003F0872" w:rsidP="003F0872">
          <w:pPr>
            <w:pStyle w:val="54BC769B7D7340E4B03E669E61DA26D3"/>
          </w:pPr>
          <w:r w:rsidRPr="00F9176F">
            <w:t>Graduation year</w:t>
          </w:r>
        </w:p>
      </w:docPartBody>
    </w:docPart>
    <w:docPart>
      <w:docPartPr>
        <w:name w:val="7E6262EF5EC34FB9BF98C1192566B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FC4C0-3FB3-4AA7-A01D-31F1A76E1601}"/>
      </w:docPartPr>
      <w:docPartBody>
        <w:p w:rsidR="003F0872" w:rsidRDefault="003F0872" w:rsidP="003F0872">
          <w:pPr>
            <w:pStyle w:val="7E6262EF5EC34FB9BF98C1192566BB69"/>
          </w:pPr>
          <w:r>
            <w:t>Skills</w:t>
          </w:r>
        </w:p>
      </w:docPartBody>
    </w:docPart>
    <w:docPart>
      <w:docPartPr>
        <w:name w:val="AC501C9F6F2647979F3F8AEAEAED1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6CA7-053A-4463-905C-A33872B2C0B1}"/>
      </w:docPartPr>
      <w:docPartBody>
        <w:p w:rsidR="003F0872" w:rsidRDefault="003F0872" w:rsidP="003F0872">
          <w:pPr>
            <w:pStyle w:val="AC501C9F6F2647979F3F8AEAEAED1182"/>
          </w:pPr>
          <w:r w:rsidRPr="00316C32">
            <w:t>Programming languages:</w:t>
          </w:r>
        </w:p>
      </w:docPartBody>
    </w:docPart>
    <w:docPart>
      <w:docPartPr>
        <w:name w:val="5F430C9AA2694BCCA55276E6F6389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8C215-B6D4-4826-B60B-68751441A285}"/>
      </w:docPartPr>
      <w:docPartBody>
        <w:p w:rsidR="003F0872" w:rsidRDefault="003F0872" w:rsidP="003F0872">
          <w:pPr>
            <w:pStyle w:val="5F430C9AA2694BCCA55276E6F6389D6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BDE81DEF59F746AF8F6518537F7F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A5FA-4DEB-4FE4-B29E-A657E8121DAB}"/>
      </w:docPartPr>
      <w:docPartBody>
        <w:p w:rsidR="003F0872" w:rsidRDefault="003F0872" w:rsidP="003F0872">
          <w:pPr>
            <w:pStyle w:val="BDE81DEF59F746AF8F6518537F7FF3C6"/>
          </w:pPr>
          <w:r w:rsidRPr="00316C32">
            <w:t>Computer software/ frameworks:</w:t>
          </w:r>
        </w:p>
      </w:docPartBody>
    </w:docPart>
    <w:docPart>
      <w:docPartPr>
        <w:name w:val="5510113F52B6496D9A1F261AE6D2F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5811F-7FD8-4D64-8DFA-8DB085BC5E3F}"/>
      </w:docPartPr>
      <w:docPartBody>
        <w:p w:rsidR="003F0872" w:rsidRDefault="003F0872" w:rsidP="003F0872">
          <w:pPr>
            <w:pStyle w:val="5510113F52B6496D9A1F261AE6D2F2F9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2"/>
    <w:rsid w:val="003F0872"/>
    <w:rsid w:val="004E10FF"/>
    <w:rsid w:val="005F5B7E"/>
    <w:rsid w:val="00A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8F435762A4A1D8242EDE9DAB7BF54">
    <w:name w:val="4838F435762A4A1D8242EDE9DAB7BF54"/>
  </w:style>
  <w:style w:type="paragraph" w:customStyle="1" w:styleId="41401B8AA1DB4AB9B660B7C262CFA030">
    <w:name w:val="41401B8AA1DB4AB9B660B7C262CFA030"/>
  </w:style>
  <w:style w:type="paragraph" w:customStyle="1" w:styleId="D0D97261D97E4002B1EC2194234BBFA6">
    <w:name w:val="D0D97261D97E4002B1EC2194234BBFA6"/>
  </w:style>
  <w:style w:type="paragraph" w:customStyle="1" w:styleId="97614821B989492693FBA48C70D2D834">
    <w:name w:val="97614821B989492693FBA48C70D2D834"/>
  </w:style>
  <w:style w:type="paragraph" w:customStyle="1" w:styleId="88E3731D1B244B95877BC1538887FC83">
    <w:name w:val="88E3731D1B244B95877BC1538887FC83"/>
  </w:style>
  <w:style w:type="paragraph" w:customStyle="1" w:styleId="8308570CAB2440928CFF2A1E23E63FD4">
    <w:name w:val="8308570CAB2440928CFF2A1E23E63FD4"/>
  </w:style>
  <w:style w:type="paragraph" w:customStyle="1" w:styleId="BB451405F6EA495DB984C4388493D04B">
    <w:name w:val="BB451405F6EA495DB984C4388493D04B"/>
  </w:style>
  <w:style w:type="paragraph" w:customStyle="1" w:styleId="93FFD1EFFAA949D286B12F86A42D4169">
    <w:name w:val="93FFD1EFFAA949D286B12F86A42D4169"/>
  </w:style>
  <w:style w:type="paragraph" w:customStyle="1" w:styleId="99FDF45293144DBE9A48DC15C604A83C">
    <w:name w:val="99FDF45293144DBE9A48DC15C604A83C"/>
  </w:style>
  <w:style w:type="paragraph" w:customStyle="1" w:styleId="279857CCE5CC42E79797278DBE88A54E">
    <w:name w:val="279857CCE5CC42E79797278DBE88A54E"/>
  </w:style>
  <w:style w:type="paragraph" w:customStyle="1" w:styleId="F25DA5CE40D64ECA80BF43A741A3440F">
    <w:name w:val="F25DA5CE40D64ECA80BF43A741A3440F"/>
  </w:style>
  <w:style w:type="paragraph" w:customStyle="1" w:styleId="620FDCF6E9794C87ACC29FF7AF9C0C90">
    <w:name w:val="620FDCF6E9794C87ACC29FF7AF9C0C90"/>
  </w:style>
  <w:style w:type="paragraph" w:customStyle="1" w:styleId="B2225BD97BE447699F06F0F7FEE8BA15">
    <w:name w:val="B2225BD97BE447699F06F0F7FEE8BA15"/>
  </w:style>
  <w:style w:type="paragraph" w:customStyle="1" w:styleId="B12EFC1A6E474F0E901E6398C5F17573">
    <w:name w:val="B12EFC1A6E474F0E901E6398C5F17573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EA4B119EF57C482D9025D54D70CE0759">
    <w:name w:val="EA4B119EF57C482D9025D54D70CE0759"/>
  </w:style>
  <w:style w:type="paragraph" w:customStyle="1" w:styleId="7858800CB3ED4F578E8507AE911E2431">
    <w:name w:val="7858800CB3ED4F578E8507AE911E2431"/>
  </w:style>
  <w:style w:type="paragraph" w:customStyle="1" w:styleId="CE0F79F9DDBE4638BF90082CD85577A6">
    <w:name w:val="CE0F79F9DDBE4638BF90082CD85577A6"/>
  </w:style>
  <w:style w:type="paragraph" w:customStyle="1" w:styleId="857F4D864A554924BBFEF5EDB5D9EAE9">
    <w:name w:val="857F4D864A554924BBFEF5EDB5D9EAE9"/>
  </w:style>
  <w:style w:type="paragraph" w:customStyle="1" w:styleId="08CFA9350C9D4656AAD824B6E00E3FE0">
    <w:name w:val="08CFA9350C9D4656AAD824B6E00E3FE0"/>
  </w:style>
  <w:style w:type="paragraph" w:customStyle="1" w:styleId="AB5A907764374EE08556E0D58C3212C3">
    <w:name w:val="AB5A907764374EE08556E0D58C3212C3"/>
  </w:style>
  <w:style w:type="paragraph" w:customStyle="1" w:styleId="6CB84653DA2A4C2B9A2ABA80B4980D90">
    <w:name w:val="6CB84653DA2A4C2B9A2ABA80B4980D90"/>
  </w:style>
  <w:style w:type="paragraph" w:customStyle="1" w:styleId="0A1F41C54440408CB0AC87EC1EA1B3A3">
    <w:name w:val="0A1F41C54440408CB0AC87EC1EA1B3A3"/>
  </w:style>
  <w:style w:type="paragraph" w:customStyle="1" w:styleId="001A054954984CC2B7416E0369A04FD9">
    <w:name w:val="001A054954984CC2B7416E0369A04FD9"/>
  </w:style>
  <w:style w:type="paragraph" w:customStyle="1" w:styleId="0289382A75DF43E7BE41824A3123EC6D">
    <w:name w:val="0289382A75DF43E7BE41824A3123EC6D"/>
  </w:style>
  <w:style w:type="paragraph" w:customStyle="1" w:styleId="B10D869FBECE494BA3D2BAFC9CF1451D">
    <w:name w:val="B10D869FBECE494BA3D2BAFC9CF1451D"/>
  </w:style>
  <w:style w:type="paragraph" w:customStyle="1" w:styleId="66C3E3A16EFD4AA9ACA949FFB3C385C0">
    <w:name w:val="66C3E3A16EFD4AA9ACA949FFB3C385C0"/>
  </w:style>
  <w:style w:type="paragraph" w:customStyle="1" w:styleId="B27F5972893545F5BCB9A43A20DA1E6F">
    <w:name w:val="B27F5972893545F5BCB9A43A20DA1E6F"/>
  </w:style>
  <w:style w:type="character" w:customStyle="1" w:styleId="NotBold">
    <w:name w:val="Not Bold"/>
    <w:uiPriority w:val="1"/>
    <w:qFormat/>
    <w:rsid w:val="003F0872"/>
    <w:rPr>
      <w:b/>
      <w:bCs/>
      <w:color w:val="auto"/>
    </w:rPr>
  </w:style>
  <w:style w:type="paragraph" w:customStyle="1" w:styleId="CECDB133E5244B8183B1234BC9A2FFC8">
    <w:name w:val="CECDB133E5244B8183B1234BC9A2FFC8"/>
    <w:rsid w:val="003F0872"/>
  </w:style>
  <w:style w:type="paragraph" w:customStyle="1" w:styleId="3325E701A97545178DDCA615E9A8661E">
    <w:name w:val="3325E701A97545178DDCA615E9A8661E"/>
    <w:rsid w:val="003F0872"/>
  </w:style>
  <w:style w:type="paragraph" w:customStyle="1" w:styleId="54BC769B7D7340E4B03E669E61DA26D3">
    <w:name w:val="54BC769B7D7340E4B03E669E61DA26D3"/>
    <w:rsid w:val="003F0872"/>
  </w:style>
  <w:style w:type="paragraph" w:customStyle="1" w:styleId="7E6262EF5EC34FB9BF98C1192566BB69">
    <w:name w:val="7E6262EF5EC34FB9BF98C1192566BB69"/>
    <w:rsid w:val="003F0872"/>
  </w:style>
  <w:style w:type="paragraph" w:customStyle="1" w:styleId="AC501C9F6F2647979F3F8AEAEAED1182">
    <w:name w:val="AC501C9F6F2647979F3F8AEAEAED1182"/>
    <w:rsid w:val="003F0872"/>
  </w:style>
  <w:style w:type="paragraph" w:customStyle="1" w:styleId="5F430C9AA2694BCCA55276E6F6389D62">
    <w:name w:val="5F430C9AA2694BCCA55276E6F6389D62"/>
    <w:rsid w:val="003F0872"/>
  </w:style>
  <w:style w:type="paragraph" w:customStyle="1" w:styleId="BDE81DEF59F746AF8F6518537F7FF3C6">
    <w:name w:val="BDE81DEF59F746AF8F6518537F7FF3C6"/>
    <w:rsid w:val="003F0872"/>
  </w:style>
  <w:style w:type="paragraph" w:customStyle="1" w:styleId="5510113F52B6496D9A1F261AE6D2F2F9">
    <w:name w:val="5510113F52B6496D9A1F261AE6D2F2F9"/>
    <w:rsid w:val="003F0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31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Gould</dc:creator>
  <cp:keywords/>
  <dc:description/>
  <cp:lastModifiedBy>Gould, Timothy (tsgould42)</cp:lastModifiedBy>
  <cp:revision>2</cp:revision>
  <dcterms:created xsi:type="dcterms:W3CDTF">2024-11-21T16:57:00Z</dcterms:created>
  <dcterms:modified xsi:type="dcterms:W3CDTF">2024-12-06T22:23:00Z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